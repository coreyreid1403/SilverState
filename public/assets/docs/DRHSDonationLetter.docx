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75C0" w14:textId="77777777" w:rsidR="00123448" w:rsidRDefault="00123448" w:rsidP="00123448"/>
    <w:p w14:paraId="02120744" w14:textId="77777777" w:rsidR="00123448" w:rsidRDefault="00123448" w:rsidP="00123448"/>
    <w:p w14:paraId="08AD7E3E" w14:textId="77777777" w:rsidR="00123448" w:rsidRDefault="00123448" w:rsidP="00123448"/>
    <w:p w14:paraId="02D0CF65" w14:textId="77777777" w:rsidR="00123448" w:rsidRDefault="00123448" w:rsidP="00123448"/>
    <w:p w14:paraId="1FB10903" w14:textId="77777777" w:rsidR="00123448" w:rsidRDefault="00123448" w:rsidP="00123448"/>
    <w:p w14:paraId="65B36C91" w14:textId="77777777" w:rsidR="00123448" w:rsidRPr="00B275EA" w:rsidRDefault="00123448" w:rsidP="00123448">
      <w:pPr>
        <w:rPr>
          <w:rFonts w:ascii="Lucida Fax" w:hAnsi="Lucida Fax"/>
        </w:rPr>
      </w:pPr>
    </w:p>
    <w:p w14:paraId="2F58F4A2" w14:textId="15EEC8B0" w:rsidR="00123448" w:rsidRDefault="00123448" w:rsidP="00123448">
      <w:pPr>
        <w:rPr>
          <w:rFonts w:ascii="Lucida Fax" w:hAnsi="Lucida Fax"/>
        </w:rPr>
      </w:pPr>
      <w:r w:rsidRPr="00B275EA">
        <w:rPr>
          <w:rFonts w:ascii="Lucida Fax" w:hAnsi="Lucida Fax"/>
        </w:rPr>
        <w:t>Date:</w:t>
      </w:r>
      <w:r w:rsidRPr="00B275EA">
        <w:rPr>
          <w:rFonts w:ascii="Lucida Fax" w:hAnsi="Lucida Fax"/>
        </w:rPr>
        <w:tab/>
      </w:r>
      <w:r w:rsidR="00CF6CFE">
        <w:rPr>
          <w:rFonts w:ascii="Lucida Fax" w:hAnsi="Lucida Fax"/>
        </w:rPr>
        <w:t>{date}</w:t>
      </w:r>
    </w:p>
    <w:p w14:paraId="02ADAB4B" w14:textId="77777777" w:rsidR="00ED479B" w:rsidRPr="00B275EA" w:rsidRDefault="00ED479B" w:rsidP="00123448">
      <w:pPr>
        <w:rPr>
          <w:rFonts w:ascii="Lucida Fax" w:hAnsi="Lucida Fax"/>
        </w:rPr>
      </w:pPr>
    </w:p>
    <w:p w14:paraId="5B9117D0" w14:textId="77777777" w:rsidR="00123448" w:rsidRPr="00B275EA" w:rsidRDefault="00123448" w:rsidP="00123448">
      <w:pPr>
        <w:rPr>
          <w:rFonts w:ascii="Lucida Fax" w:hAnsi="Lucida Fax"/>
        </w:rPr>
      </w:pPr>
    </w:p>
    <w:p w14:paraId="684B6FE9" w14:textId="0495C0F6" w:rsidR="00827AED" w:rsidRDefault="00F80672" w:rsidP="00945A32">
      <w:pPr>
        <w:rPr>
          <w:rFonts w:ascii="Lucida Fax" w:hAnsi="Lucida Fax"/>
        </w:rPr>
      </w:pPr>
      <w:r>
        <w:rPr>
          <w:rFonts w:ascii="Lucida Fax" w:hAnsi="Lucida Fax"/>
        </w:rPr>
        <w:t>To</w:t>
      </w:r>
      <w:r w:rsidR="00123448" w:rsidRPr="00B275EA">
        <w:rPr>
          <w:rFonts w:ascii="Lucida Fax" w:hAnsi="Lucida Fax"/>
        </w:rPr>
        <w:t>:</w:t>
      </w:r>
      <w:r w:rsidR="00CF6CFE">
        <w:rPr>
          <w:rFonts w:ascii="Lucida Fax" w:hAnsi="Lucida Fax"/>
        </w:rPr>
        <w:t xml:space="preserve"> {donator}</w:t>
      </w:r>
    </w:p>
    <w:p w14:paraId="31113D53" w14:textId="77777777" w:rsidR="006C3994" w:rsidRPr="00B275EA" w:rsidRDefault="006C3994" w:rsidP="00123448">
      <w:pPr>
        <w:rPr>
          <w:rFonts w:ascii="Lucida Fax" w:hAnsi="Lucida Fax"/>
        </w:rPr>
      </w:pPr>
      <w:r>
        <w:rPr>
          <w:rFonts w:ascii="Lucida Fax" w:hAnsi="Lucida Fax"/>
        </w:rPr>
        <w:tab/>
      </w:r>
    </w:p>
    <w:p w14:paraId="7D6A6068" w14:textId="77777777" w:rsidR="00123448" w:rsidRPr="00B275EA" w:rsidRDefault="00123448" w:rsidP="00123448">
      <w:pPr>
        <w:rPr>
          <w:rFonts w:ascii="Lucida Fax" w:hAnsi="Lucida Fax"/>
        </w:rPr>
      </w:pPr>
    </w:p>
    <w:p w14:paraId="75016C04" w14:textId="77777777" w:rsidR="00123448" w:rsidRPr="00B275EA" w:rsidRDefault="00123448" w:rsidP="00123448">
      <w:pPr>
        <w:rPr>
          <w:rFonts w:ascii="Lucida Fax" w:hAnsi="Lucida Fax"/>
        </w:rPr>
      </w:pPr>
    </w:p>
    <w:p w14:paraId="5299C791" w14:textId="77777777" w:rsidR="00123448" w:rsidRPr="00B275EA" w:rsidRDefault="00123448" w:rsidP="00123448">
      <w:pPr>
        <w:rPr>
          <w:rFonts w:ascii="Lucida Fax" w:hAnsi="Lucida Fax"/>
        </w:rPr>
      </w:pPr>
    </w:p>
    <w:p w14:paraId="7089F817" w14:textId="77777777" w:rsidR="00123448" w:rsidRPr="00B275EA" w:rsidRDefault="00123448" w:rsidP="00123448">
      <w:pPr>
        <w:jc w:val="center"/>
        <w:rPr>
          <w:rFonts w:ascii="Lucida Fax" w:hAnsi="Lucida Fax"/>
        </w:rPr>
      </w:pPr>
      <w:r w:rsidRPr="00B275EA">
        <w:rPr>
          <w:rFonts w:ascii="Lucida Fax" w:hAnsi="Lucida Fax"/>
        </w:rPr>
        <w:t xml:space="preserve">THIS IS A RECEIPT FOR YOUR DONATION TO DAMONTE RANCH HIGH SCHOOL.  </w:t>
      </w:r>
    </w:p>
    <w:p w14:paraId="77FF7234" w14:textId="77777777" w:rsidR="00123448" w:rsidRPr="00B275EA" w:rsidRDefault="00123448" w:rsidP="00123448">
      <w:pPr>
        <w:jc w:val="center"/>
        <w:rPr>
          <w:rFonts w:ascii="Lucida Fax" w:hAnsi="Lucida Fax"/>
        </w:rPr>
      </w:pPr>
      <w:r w:rsidRPr="00B275EA">
        <w:rPr>
          <w:rFonts w:ascii="Lucida Fax" w:hAnsi="Lucida Fax"/>
        </w:rPr>
        <w:t>PLEASE KEEP RECEIPT FOR YOUR INCOME TAX RECORDS.</w:t>
      </w:r>
    </w:p>
    <w:p w14:paraId="1DCD2BCE" w14:textId="77777777" w:rsidR="00123448" w:rsidRPr="00B275EA" w:rsidRDefault="00123448" w:rsidP="00123448">
      <w:pPr>
        <w:rPr>
          <w:rFonts w:ascii="Lucida Fax" w:hAnsi="Lucida Fax"/>
        </w:rPr>
      </w:pPr>
    </w:p>
    <w:p w14:paraId="63163B80" w14:textId="41329102" w:rsidR="00123448" w:rsidRPr="00B275EA" w:rsidRDefault="00123448" w:rsidP="00123448">
      <w:pPr>
        <w:rPr>
          <w:rFonts w:ascii="Lucida Fax" w:hAnsi="Lucida Fax"/>
        </w:rPr>
      </w:pPr>
      <w:r w:rsidRPr="00B275EA">
        <w:rPr>
          <w:rFonts w:ascii="Lucida Fax" w:hAnsi="Lucida Fax"/>
        </w:rPr>
        <w:t>Thank you for your donation</w:t>
      </w:r>
      <w:r w:rsidR="000803E8">
        <w:rPr>
          <w:rFonts w:ascii="Lucida Fax" w:hAnsi="Lucida Fax"/>
        </w:rPr>
        <w:t xml:space="preserve"> </w:t>
      </w:r>
      <w:r w:rsidR="00945A32">
        <w:rPr>
          <w:rFonts w:ascii="Lucida Fax" w:hAnsi="Lucida Fax"/>
        </w:rPr>
        <w:t>of $</w:t>
      </w:r>
      <w:r w:rsidR="00CF6CFE">
        <w:rPr>
          <w:rFonts w:ascii="Lucida Fax" w:hAnsi="Lucida Fax"/>
        </w:rPr>
        <w:t>{</w:t>
      </w:r>
      <w:r w:rsidR="00822AB5">
        <w:rPr>
          <w:rFonts w:ascii="Lucida Fax" w:hAnsi="Lucida Fax"/>
        </w:rPr>
        <w:t>a</w:t>
      </w:r>
      <w:r w:rsidR="00CF6CFE">
        <w:rPr>
          <w:rFonts w:ascii="Lucida Fax" w:hAnsi="Lucida Fax"/>
        </w:rPr>
        <w:t>mount}</w:t>
      </w:r>
      <w:r w:rsidR="00076C02">
        <w:rPr>
          <w:rFonts w:ascii="Lucida Fax" w:hAnsi="Lucida Fax"/>
        </w:rPr>
        <w:t xml:space="preserve"> Gift Certificate</w:t>
      </w:r>
      <w:r w:rsidR="00945A32">
        <w:rPr>
          <w:rFonts w:ascii="Lucida Fax" w:hAnsi="Lucida Fax"/>
        </w:rPr>
        <w:t xml:space="preserve"> </w:t>
      </w:r>
      <w:r w:rsidR="0035455F">
        <w:rPr>
          <w:rFonts w:ascii="Lucida Fax" w:hAnsi="Lucida Fax"/>
        </w:rPr>
        <w:t xml:space="preserve">to </w:t>
      </w:r>
      <w:r w:rsidR="000803E8">
        <w:rPr>
          <w:rFonts w:ascii="Lucida Fax" w:hAnsi="Lucida Fax"/>
        </w:rPr>
        <w:t xml:space="preserve">Damonte Ranch </w:t>
      </w:r>
      <w:r w:rsidR="0035455F">
        <w:rPr>
          <w:rFonts w:ascii="Lucida Fax" w:hAnsi="Lucida Fax"/>
        </w:rPr>
        <w:t>High School.</w:t>
      </w:r>
      <w:r w:rsidR="00C316FD">
        <w:rPr>
          <w:rFonts w:ascii="Lucida Fax" w:hAnsi="Lucida Fax"/>
        </w:rPr>
        <w:t xml:space="preserve"> </w:t>
      </w:r>
      <w:r w:rsidR="000803E8">
        <w:rPr>
          <w:rFonts w:ascii="Lucida Fax" w:hAnsi="Lucida Fax"/>
        </w:rPr>
        <w:t>We</w:t>
      </w:r>
      <w:r w:rsidRPr="00B275EA">
        <w:rPr>
          <w:rFonts w:ascii="Lucida Fax" w:hAnsi="Lucida Fax"/>
        </w:rPr>
        <w:t xml:space="preserve"> truly appreciate your support of </w:t>
      </w:r>
      <w:r w:rsidR="0035455F">
        <w:rPr>
          <w:rFonts w:ascii="Lucida Fax" w:hAnsi="Lucida Fax"/>
        </w:rPr>
        <w:t>our school,</w:t>
      </w:r>
      <w:r w:rsidR="005B32E1">
        <w:rPr>
          <w:rFonts w:ascii="Lucida Fax" w:hAnsi="Lucida Fax"/>
        </w:rPr>
        <w:t xml:space="preserve"> its </w:t>
      </w:r>
      <w:r w:rsidR="00827AED">
        <w:rPr>
          <w:rFonts w:ascii="Lucida Fax" w:hAnsi="Lucida Fax"/>
        </w:rPr>
        <w:t>students,</w:t>
      </w:r>
      <w:r w:rsidR="00C316FD">
        <w:rPr>
          <w:rFonts w:ascii="Lucida Fax" w:hAnsi="Lucida Fax"/>
        </w:rPr>
        <w:t xml:space="preserve"> and programs.</w:t>
      </w:r>
    </w:p>
    <w:p w14:paraId="66F58A25" w14:textId="77777777" w:rsidR="00123448" w:rsidRPr="00B275EA" w:rsidRDefault="00123448" w:rsidP="00123448">
      <w:pPr>
        <w:rPr>
          <w:rFonts w:ascii="Lucida Fax" w:hAnsi="Lucida Fax"/>
        </w:rPr>
      </w:pPr>
    </w:p>
    <w:p w14:paraId="74C195D0" w14:textId="77777777" w:rsidR="00123448" w:rsidRPr="00B275EA" w:rsidRDefault="00123448" w:rsidP="00123448">
      <w:pPr>
        <w:rPr>
          <w:rFonts w:ascii="Lucida Fax" w:hAnsi="Lucida Fax"/>
        </w:rPr>
      </w:pPr>
    </w:p>
    <w:p w14:paraId="419D4DBD" w14:textId="77777777" w:rsidR="00B275EA" w:rsidRPr="00B275EA" w:rsidRDefault="00B275EA" w:rsidP="00123448">
      <w:pPr>
        <w:rPr>
          <w:rFonts w:ascii="Lucida Fax" w:hAnsi="Lucida Fax"/>
        </w:rPr>
      </w:pPr>
    </w:p>
    <w:p w14:paraId="4ABC2B32" w14:textId="77777777" w:rsidR="00123448" w:rsidRPr="00B275EA" w:rsidRDefault="00123448" w:rsidP="00123448">
      <w:pPr>
        <w:rPr>
          <w:rFonts w:ascii="Lucida Fax" w:hAnsi="Lucida Fax"/>
        </w:rPr>
      </w:pPr>
      <w:r w:rsidRPr="00B275EA">
        <w:rPr>
          <w:rFonts w:ascii="Lucida Fax" w:hAnsi="Lucida Fax"/>
        </w:rPr>
        <w:t xml:space="preserve">Sincerely, </w:t>
      </w:r>
    </w:p>
    <w:p w14:paraId="2FD1E758" w14:textId="77777777" w:rsidR="00123448" w:rsidRDefault="00123448" w:rsidP="00123448">
      <w:pPr>
        <w:rPr>
          <w:rFonts w:ascii="Lucida Fax" w:hAnsi="Lucida Fax"/>
        </w:rPr>
      </w:pPr>
    </w:p>
    <w:p w14:paraId="22A4EE11" w14:textId="77777777" w:rsidR="00ED479B" w:rsidRPr="00B275EA" w:rsidRDefault="00ED479B" w:rsidP="00123448">
      <w:pPr>
        <w:rPr>
          <w:rFonts w:ascii="Lucida Fax" w:hAnsi="Lucida Fax"/>
        </w:rPr>
      </w:pPr>
    </w:p>
    <w:p w14:paraId="2C4DC683" w14:textId="77777777" w:rsidR="00123448" w:rsidRPr="00B275EA" w:rsidRDefault="001C6974" w:rsidP="00123448">
      <w:pPr>
        <w:rPr>
          <w:rFonts w:ascii="Lucida Fax" w:hAnsi="Lucida Fax"/>
        </w:rPr>
      </w:pPr>
      <w:r>
        <w:rPr>
          <w:rFonts w:ascii="Lucida Fax" w:hAnsi="Lucida Fax"/>
        </w:rPr>
        <w:t>Christine Jackson</w:t>
      </w:r>
    </w:p>
    <w:p w14:paraId="3EC55C3E" w14:textId="77777777" w:rsidR="00123448" w:rsidRPr="00B275EA" w:rsidRDefault="00123448" w:rsidP="00123448">
      <w:pPr>
        <w:rPr>
          <w:rFonts w:ascii="Lucida Fax" w:hAnsi="Lucida Fax"/>
        </w:rPr>
      </w:pPr>
      <w:r w:rsidRPr="00B275EA">
        <w:rPr>
          <w:rFonts w:ascii="Lucida Fax" w:hAnsi="Lucida Fax"/>
        </w:rPr>
        <w:t>Bookkeeper</w:t>
      </w:r>
    </w:p>
    <w:p w14:paraId="34708965" w14:textId="77777777" w:rsidR="00123448" w:rsidRPr="00B275EA" w:rsidRDefault="00123448" w:rsidP="00123448">
      <w:pPr>
        <w:rPr>
          <w:rFonts w:ascii="Lucida Fax" w:hAnsi="Lucida Fax"/>
        </w:rPr>
      </w:pPr>
    </w:p>
    <w:p w14:paraId="5C53BD7C" w14:textId="77777777" w:rsidR="00123448" w:rsidRPr="00B275EA" w:rsidRDefault="00123448" w:rsidP="00123448">
      <w:pPr>
        <w:rPr>
          <w:rFonts w:ascii="Lucida Fax" w:hAnsi="Lucida Fax"/>
        </w:rPr>
      </w:pPr>
    </w:p>
    <w:p w14:paraId="13991711" w14:textId="77777777" w:rsidR="00123448" w:rsidRPr="00B275EA" w:rsidRDefault="00123448" w:rsidP="00123448">
      <w:pPr>
        <w:rPr>
          <w:rFonts w:ascii="Lucida Fax" w:hAnsi="Lucida Fax"/>
        </w:rPr>
      </w:pPr>
      <w:smartTag w:uri="urn:schemas-microsoft-com:office:smarttags" w:element="place">
        <w:smartTag w:uri="urn:schemas-microsoft-com:office:smarttags" w:element="PlaceName">
          <w:r w:rsidRPr="00B275EA">
            <w:rPr>
              <w:rFonts w:ascii="Lucida Fax" w:hAnsi="Lucida Fax"/>
            </w:rPr>
            <w:t>Washoe</w:t>
          </w:r>
        </w:smartTag>
        <w:r w:rsidRPr="00B275EA">
          <w:rPr>
            <w:rFonts w:ascii="Lucida Fax" w:hAnsi="Lucida Fax"/>
          </w:rPr>
          <w:t xml:space="preserve"> </w:t>
        </w:r>
        <w:smartTag w:uri="urn:schemas-microsoft-com:office:smarttags" w:element="PlaceType">
          <w:r w:rsidRPr="00B275EA">
            <w:rPr>
              <w:rFonts w:ascii="Lucida Fax" w:hAnsi="Lucida Fax"/>
            </w:rPr>
            <w:t>County</w:t>
          </w:r>
        </w:smartTag>
        <w:r w:rsidRPr="00B275EA">
          <w:rPr>
            <w:rFonts w:ascii="Lucida Fax" w:hAnsi="Lucida Fax"/>
          </w:rPr>
          <w:t xml:space="preserve"> </w:t>
        </w:r>
        <w:smartTag w:uri="urn:schemas-microsoft-com:office:smarttags" w:element="PlaceType">
          <w:r w:rsidRPr="00B275EA">
            <w:rPr>
              <w:rFonts w:ascii="Lucida Fax" w:hAnsi="Lucida Fax"/>
            </w:rPr>
            <w:t>School District</w:t>
          </w:r>
        </w:smartTag>
      </w:smartTag>
    </w:p>
    <w:p w14:paraId="7316928E" w14:textId="77777777" w:rsidR="00123448" w:rsidRPr="00B275EA" w:rsidRDefault="00123448" w:rsidP="00123448">
      <w:pPr>
        <w:rPr>
          <w:rFonts w:ascii="Lucida Fax" w:hAnsi="Lucida Fax"/>
        </w:rPr>
      </w:pPr>
      <w:r w:rsidRPr="00B275EA">
        <w:rPr>
          <w:rFonts w:ascii="Lucida Fax" w:hAnsi="Lucida Fax"/>
        </w:rPr>
        <w:t>88-6000919</w:t>
      </w:r>
    </w:p>
    <w:p w14:paraId="4401584F" w14:textId="68D4EC29" w:rsidR="00ED7A86" w:rsidRDefault="00CF6CFE">
      <w:r>
        <w:rPr>
          <w:noProof/>
          <w:sz w:val="20"/>
        </w:rPr>
        <w:drawing>
          <wp:anchor distT="0" distB="0" distL="114300" distR="114300" simplePos="0" relativeHeight="251657728" behindDoc="1" locked="1" layoutInCell="1" allowOverlap="1" wp14:anchorId="02A598F5" wp14:editId="3EC6B9DB">
            <wp:simplePos x="0" y="0"/>
            <wp:positionH relativeFrom="column">
              <wp:posOffset>447675</wp:posOffset>
            </wp:positionH>
            <wp:positionV relativeFrom="page">
              <wp:posOffset>3597910</wp:posOffset>
            </wp:positionV>
            <wp:extent cx="5924550" cy="419100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D7A86" w:rsidSect="00D665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166" w:right="1008" w:bottom="1440" w:left="1008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0D328" w14:textId="77777777" w:rsidR="00D66563" w:rsidRDefault="00D66563">
      <w:r>
        <w:separator/>
      </w:r>
    </w:p>
  </w:endnote>
  <w:endnote w:type="continuationSeparator" w:id="0">
    <w:p w14:paraId="2AC19184" w14:textId="77777777" w:rsidR="00D66563" w:rsidRDefault="00D66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TmsRmn">
    <w:altName w:val="Calibri"/>
    <w:panose1 w:val="00000000000000000000"/>
    <w:charset w:val="00"/>
    <w:family w:val="decorative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29152" w14:textId="77777777" w:rsidR="00C61B27" w:rsidRDefault="00C61B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9A785" w14:textId="77777777" w:rsidR="002E1643" w:rsidRDefault="008B2DD1" w:rsidP="002E1643">
    <w:pPr>
      <w:pBdr>
        <w:top w:val="single" w:sz="8" w:space="1" w:color="auto"/>
      </w:pBdr>
      <w:jc w:val="center"/>
    </w:pPr>
    <w:r>
      <w:rPr>
        <w:b/>
        <w:sz w:val="20"/>
        <w:szCs w:val="20"/>
      </w:rPr>
      <w:t>DARVEL BELL</w:t>
    </w:r>
    <w:r w:rsidR="00ED7A86" w:rsidRPr="002E1643">
      <w:rPr>
        <w:sz w:val="18"/>
        <w:szCs w:val="18"/>
      </w:rPr>
      <w:t>, Principal</w:t>
    </w:r>
    <w:r w:rsidR="002E1643" w:rsidRPr="00F36067">
      <w:rPr>
        <w:sz w:val="18"/>
        <w:szCs w:val="18"/>
      </w:rPr>
      <w:t>,</w:t>
    </w:r>
    <w:r w:rsidR="002E1643">
      <w:t xml:space="preserve"> </w:t>
    </w:r>
    <w:r w:rsidR="00C61B27">
      <w:rPr>
        <w:b/>
        <w:sz w:val="20"/>
        <w:szCs w:val="20"/>
      </w:rPr>
      <w:t>TIM McCARTIN</w:t>
    </w:r>
    <w:r w:rsidR="00ED7A86" w:rsidRPr="00F36067">
      <w:rPr>
        <w:sz w:val="20"/>
        <w:szCs w:val="20"/>
      </w:rPr>
      <w:t>,</w:t>
    </w:r>
    <w:r w:rsidR="002E1643">
      <w:rPr>
        <w:b/>
      </w:rPr>
      <w:t xml:space="preserve"> </w:t>
    </w:r>
    <w:r w:rsidR="002E1643" w:rsidRPr="002E1643">
      <w:rPr>
        <w:sz w:val="18"/>
        <w:szCs w:val="18"/>
      </w:rPr>
      <w:t>Assistant Principal</w:t>
    </w:r>
    <w:r w:rsidR="002E1643" w:rsidRPr="00F36067">
      <w:rPr>
        <w:sz w:val="20"/>
        <w:szCs w:val="20"/>
      </w:rPr>
      <w:t>,</w:t>
    </w:r>
    <w:r w:rsidR="003827E9">
      <w:rPr>
        <w:sz w:val="20"/>
        <w:szCs w:val="20"/>
      </w:rPr>
      <w:t xml:space="preserve"> </w:t>
    </w:r>
    <w:r>
      <w:rPr>
        <w:b/>
        <w:sz w:val="20"/>
        <w:szCs w:val="20"/>
      </w:rPr>
      <w:t>KEVIN TAYLOR,</w:t>
    </w:r>
    <w:r w:rsidR="002E1643" w:rsidRPr="00BE109C">
      <w:rPr>
        <w:b/>
      </w:rPr>
      <w:t xml:space="preserve"> </w:t>
    </w:r>
    <w:r w:rsidR="002E1643" w:rsidRPr="002E1643">
      <w:rPr>
        <w:sz w:val="18"/>
        <w:szCs w:val="18"/>
      </w:rPr>
      <w:t>Assistant Principal</w:t>
    </w:r>
    <w:r w:rsidR="00F36067">
      <w:rPr>
        <w:sz w:val="18"/>
        <w:szCs w:val="18"/>
      </w:rPr>
      <w:t>,</w:t>
    </w:r>
    <w:r w:rsidR="002E1643" w:rsidRPr="002E1643">
      <w:t xml:space="preserve"> </w:t>
    </w:r>
  </w:p>
  <w:p w14:paraId="5E0C6DC2" w14:textId="77777777" w:rsidR="00941EDB" w:rsidRPr="002E1643" w:rsidRDefault="0035455F" w:rsidP="002E1643">
    <w:pPr>
      <w:pBdr>
        <w:top w:val="single" w:sz="8" w:space="1" w:color="auto"/>
      </w:pBdr>
      <w:jc w:val="center"/>
      <w:rPr>
        <w:rFonts w:ascii="TmsRmn" w:hAnsi="TmsRmn"/>
        <w:bCs/>
        <w:color w:val="000000"/>
        <w:sz w:val="18"/>
        <w:szCs w:val="18"/>
      </w:rPr>
    </w:pPr>
    <w:r>
      <w:rPr>
        <w:b/>
        <w:caps/>
        <w:sz w:val="20"/>
        <w:szCs w:val="20"/>
      </w:rPr>
      <w:t>Marley Barainca</w:t>
    </w:r>
    <w:r w:rsidR="00BE109C">
      <w:rPr>
        <w:b/>
      </w:rPr>
      <w:t xml:space="preserve"> </w:t>
    </w:r>
    <w:r w:rsidR="00BE109C" w:rsidRPr="002E1643">
      <w:rPr>
        <w:sz w:val="18"/>
        <w:szCs w:val="18"/>
      </w:rPr>
      <w:t>Assistant Principal</w:t>
    </w:r>
    <w:r w:rsidR="002E1643" w:rsidRPr="00F36067">
      <w:rPr>
        <w:sz w:val="18"/>
        <w:szCs w:val="18"/>
      </w:rPr>
      <w:t>,</w:t>
    </w:r>
    <w:r w:rsidR="002E1643">
      <w:t xml:space="preserve"> </w:t>
    </w:r>
    <w:r w:rsidR="00087439">
      <w:rPr>
        <w:b/>
        <w:bCs/>
        <w:color w:val="000000"/>
        <w:sz w:val="20"/>
        <w:szCs w:val="20"/>
      </w:rPr>
      <w:t>JEFF THIEDE</w:t>
    </w:r>
    <w:r w:rsidR="00941EDB" w:rsidRPr="00F36067">
      <w:rPr>
        <w:bCs/>
        <w:color w:val="000000"/>
        <w:sz w:val="20"/>
        <w:szCs w:val="20"/>
      </w:rPr>
      <w:t>,</w:t>
    </w:r>
    <w:r w:rsidR="00941EDB">
      <w:rPr>
        <w:rFonts w:ascii="TmsRmn" w:hAnsi="TmsRmn"/>
        <w:b/>
        <w:bCs/>
        <w:color w:val="000000"/>
        <w:sz w:val="20"/>
        <w:szCs w:val="20"/>
      </w:rPr>
      <w:t xml:space="preserve"> </w:t>
    </w:r>
    <w:r w:rsidR="00941EDB" w:rsidRPr="00F36067">
      <w:rPr>
        <w:bCs/>
        <w:color w:val="000000"/>
        <w:sz w:val="18"/>
        <w:szCs w:val="18"/>
      </w:rPr>
      <w:t>Athletic Director</w:t>
    </w:r>
  </w:p>
  <w:p w14:paraId="1DDBA084" w14:textId="77777777" w:rsidR="007B1D1A" w:rsidRPr="00BE109C" w:rsidRDefault="007B1D1A" w:rsidP="007B1D1A">
    <w:pPr>
      <w:pStyle w:val="Footer"/>
      <w:jc w:val="center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11FC6" w14:textId="77777777" w:rsidR="00C61B27" w:rsidRDefault="00C61B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C7396" w14:textId="77777777" w:rsidR="00D66563" w:rsidRDefault="00D66563">
      <w:r>
        <w:separator/>
      </w:r>
    </w:p>
  </w:footnote>
  <w:footnote w:type="continuationSeparator" w:id="0">
    <w:p w14:paraId="2B361928" w14:textId="77777777" w:rsidR="00D66563" w:rsidRDefault="00D66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52A7A" w14:textId="77777777" w:rsidR="00C61B27" w:rsidRDefault="00C61B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16CA8" w14:textId="77777777" w:rsidR="00ED7A86" w:rsidRDefault="00ED7A86" w:rsidP="00BE109C">
    <w:pPr>
      <w:ind w:firstLine="720"/>
      <w:rPr>
        <w:rFonts w:ascii="TmsRmn" w:hAnsi="TmsRmn"/>
        <w:color w:val="000000"/>
        <w:sz w:val="52"/>
        <w:szCs w:val="52"/>
      </w:rPr>
    </w:pPr>
    <w:smartTag w:uri="urn:schemas-microsoft-com:office:smarttags" w:element="place">
      <w:smartTag w:uri="urn:schemas-microsoft-com:office:smarttags" w:element="PlaceName">
        <w:r>
          <w:rPr>
            <w:rFonts w:ascii="TmsRmn" w:hAnsi="TmsRmn" w:cs="Arial"/>
            <w:color w:val="000000"/>
            <w:sz w:val="96"/>
            <w:szCs w:val="96"/>
          </w:rPr>
          <w:t>D</w:t>
        </w:r>
        <w:r>
          <w:rPr>
            <w:rFonts w:ascii="TmsRmn" w:hAnsi="TmsRmn"/>
            <w:color w:val="000000"/>
            <w:sz w:val="52"/>
            <w:szCs w:val="52"/>
          </w:rPr>
          <w:t>amonte</w:t>
        </w:r>
      </w:smartTag>
      <w:r>
        <w:rPr>
          <w:rFonts w:ascii="TmsRmn" w:hAnsi="TmsRmn"/>
          <w:color w:val="000000"/>
          <w:sz w:val="52"/>
          <w:szCs w:val="52"/>
        </w:rPr>
        <w:t xml:space="preserve"> </w:t>
      </w:r>
      <w:smartTag w:uri="urn:schemas-microsoft-com:office:smarttags" w:element="PlaceName">
        <w:r>
          <w:rPr>
            <w:rFonts w:ascii="TmsRmn" w:hAnsi="TmsRmn"/>
            <w:color w:val="000000"/>
            <w:sz w:val="52"/>
            <w:szCs w:val="52"/>
          </w:rPr>
          <w:t>Ranch</w:t>
        </w:r>
      </w:smartTag>
      <w:r>
        <w:rPr>
          <w:rFonts w:ascii="TmsRmn" w:hAnsi="TmsRmn"/>
          <w:color w:val="000000"/>
          <w:sz w:val="52"/>
          <w:szCs w:val="52"/>
        </w:rPr>
        <w:t xml:space="preserve"> </w:t>
      </w:r>
      <w:smartTag w:uri="urn:schemas-microsoft-com:office:smarttags" w:element="PlaceType">
        <w:r>
          <w:rPr>
            <w:rFonts w:ascii="TmsRmn" w:hAnsi="TmsRmn"/>
            <w:color w:val="000000"/>
            <w:sz w:val="52"/>
            <w:szCs w:val="52"/>
          </w:rPr>
          <w:t>High School</w:t>
        </w:r>
      </w:smartTag>
    </w:smartTag>
  </w:p>
  <w:p w14:paraId="316217F0" w14:textId="77777777" w:rsidR="00ED7A86" w:rsidRDefault="00ED7A86">
    <w:pPr>
      <w:jc w:val="center"/>
      <w:rPr>
        <w:rFonts w:ascii="TmsRmn" w:hAnsi="TmsRmn"/>
        <w:color w:val="000000"/>
        <w:sz w:val="28"/>
        <w:szCs w:val="28"/>
      </w:rPr>
    </w:pPr>
    <w:smartTag w:uri="urn:schemas-microsoft-com:office:smarttags" w:element="place">
      <w:smartTag w:uri="urn:schemas-microsoft-com:office:smarttags" w:element="PlaceName">
        <w:r>
          <w:rPr>
            <w:rFonts w:ascii="TmsRmn" w:hAnsi="TmsRmn"/>
            <w:color w:val="000000"/>
            <w:sz w:val="28"/>
            <w:szCs w:val="28"/>
          </w:rPr>
          <w:t>WASHOE</w:t>
        </w:r>
      </w:smartTag>
      <w:r>
        <w:rPr>
          <w:rFonts w:ascii="TmsRmn" w:hAnsi="TmsRmn"/>
          <w:color w:val="000000"/>
          <w:sz w:val="28"/>
          <w:szCs w:val="28"/>
        </w:rPr>
        <w:t xml:space="preserve"> </w:t>
      </w:r>
      <w:smartTag w:uri="urn:schemas-microsoft-com:office:smarttags" w:element="PlaceType">
        <w:r>
          <w:rPr>
            <w:rFonts w:ascii="TmsRmn" w:hAnsi="TmsRmn"/>
            <w:color w:val="000000"/>
            <w:sz w:val="28"/>
            <w:szCs w:val="28"/>
          </w:rPr>
          <w:t>COUNTY</w:t>
        </w:r>
      </w:smartTag>
      <w:r>
        <w:rPr>
          <w:rFonts w:ascii="TmsRmn" w:hAnsi="TmsRmn"/>
          <w:color w:val="000000"/>
          <w:sz w:val="28"/>
          <w:szCs w:val="28"/>
        </w:rPr>
        <w:t xml:space="preserve"> </w:t>
      </w:r>
      <w:smartTag w:uri="urn:schemas-microsoft-com:office:smarttags" w:element="PlaceType">
        <w:r>
          <w:rPr>
            <w:rFonts w:ascii="TmsRmn" w:hAnsi="TmsRmn"/>
            <w:color w:val="000000"/>
            <w:sz w:val="28"/>
            <w:szCs w:val="28"/>
          </w:rPr>
          <w:t>SCHOOL DISTRICT</w:t>
        </w:r>
      </w:smartTag>
    </w:smartTag>
  </w:p>
  <w:p w14:paraId="1B3D20CA" w14:textId="77777777" w:rsidR="00ED7A86" w:rsidRDefault="00ED7A86">
    <w:pPr>
      <w:jc w:val="center"/>
      <w:rPr>
        <w:rFonts w:ascii="TmsRmn" w:hAnsi="TmsRmn"/>
        <w:color w:val="000000"/>
      </w:rPr>
    </w:pPr>
    <w:smartTag w:uri="urn:schemas-microsoft-com:office:smarttags" w:element="address">
      <w:smartTag w:uri="urn:schemas-microsoft-com:office:smarttags" w:element="Street">
        <w:r>
          <w:rPr>
            <w:rFonts w:ascii="TmsRmn" w:hAnsi="TmsRmn"/>
            <w:color w:val="000000"/>
          </w:rPr>
          <w:t>10500 Rio Wrangler Parkway</w:t>
        </w:r>
      </w:smartTag>
      <w:r>
        <w:rPr>
          <w:rFonts w:ascii="TmsRmn" w:hAnsi="TmsRmn"/>
          <w:color w:val="000000"/>
        </w:rPr>
        <w:t xml:space="preserve">, </w:t>
      </w:r>
      <w:smartTag w:uri="urn:schemas-microsoft-com:office:smarttags" w:element="City">
        <w:r>
          <w:rPr>
            <w:rFonts w:ascii="TmsRmn" w:hAnsi="TmsRmn"/>
            <w:color w:val="000000"/>
          </w:rPr>
          <w:t>Reno</w:t>
        </w:r>
      </w:smartTag>
      <w:r>
        <w:rPr>
          <w:rFonts w:ascii="TmsRmn" w:hAnsi="TmsRmn"/>
          <w:color w:val="000000"/>
        </w:rPr>
        <w:t xml:space="preserve">, </w:t>
      </w:r>
      <w:smartTag w:uri="urn:schemas-microsoft-com:office:smarttags" w:element="State">
        <w:r>
          <w:rPr>
            <w:rFonts w:ascii="TmsRmn" w:hAnsi="TmsRmn"/>
            <w:color w:val="000000"/>
          </w:rPr>
          <w:t>Nevada</w:t>
        </w:r>
      </w:smartTag>
      <w:r>
        <w:rPr>
          <w:rFonts w:ascii="TmsRmn" w:hAnsi="TmsRmn"/>
          <w:color w:val="000000"/>
        </w:rPr>
        <w:t xml:space="preserve"> </w:t>
      </w:r>
      <w:smartTag w:uri="urn:schemas-microsoft-com:office:smarttags" w:element="PostalCode">
        <w:r>
          <w:rPr>
            <w:rFonts w:ascii="TmsRmn" w:hAnsi="TmsRmn"/>
            <w:color w:val="000000"/>
          </w:rPr>
          <w:t>89521</w:t>
        </w:r>
      </w:smartTag>
    </w:smartTag>
  </w:p>
  <w:p w14:paraId="131FAD9E" w14:textId="77777777" w:rsidR="00ED7A86" w:rsidRDefault="00ED7A86" w:rsidP="00BE109C">
    <w:pPr>
      <w:pBdr>
        <w:bottom w:val="thickThinSmallGap" w:sz="24" w:space="1" w:color="auto"/>
      </w:pBdr>
      <w:jc w:val="center"/>
    </w:pPr>
    <w:r>
      <w:t>Telephone:  [775] 851-5656</w:t>
    </w:r>
    <w:r>
      <w:tab/>
    </w:r>
    <w:r>
      <w:tab/>
      <w:t>Fax:  [775] 851-5663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42CC8" w14:textId="77777777" w:rsidR="00C61B27" w:rsidRDefault="00C61B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9C"/>
    <w:rsid w:val="00036C17"/>
    <w:rsid w:val="00076C02"/>
    <w:rsid w:val="000803E8"/>
    <w:rsid w:val="00087439"/>
    <w:rsid w:val="000B2188"/>
    <w:rsid w:val="000F5C95"/>
    <w:rsid w:val="00123448"/>
    <w:rsid w:val="001737BB"/>
    <w:rsid w:val="001C6974"/>
    <w:rsid w:val="00223A1B"/>
    <w:rsid w:val="002309F9"/>
    <w:rsid w:val="0025017B"/>
    <w:rsid w:val="002B77C1"/>
    <w:rsid w:val="002E1643"/>
    <w:rsid w:val="00351DB8"/>
    <w:rsid w:val="0035455F"/>
    <w:rsid w:val="003827E9"/>
    <w:rsid w:val="00463873"/>
    <w:rsid w:val="005420E0"/>
    <w:rsid w:val="005B32E1"/>
    <w:rsid w:val="005F22E6"/>
    <w:rsid w:val="006550A5"/>
    <w:rsid w:val="00695DF4"/>
    <w:rsid w:val="006A3F11"/>
    <w:rsid w:val="006B762A"/>
    <w:rsid w:val="006C3994"/>
    <w:rsid w:val="00702D61"/>
    <w:rsid w:val="007B1D1A"/>
    <w:rsid w:val="00802117"/>
    <w:rsid w:val="00822AB5"/>
    <w:rsid w:val="00827AED"/>
    <w:rsid w:val="00834EFC"/>
    <w:rsid w:val="008811F7"/>
    <w:rsid w:val="008B2DD1"/>
    <w:rsid w:val="008D6F8F"/>
    <w:rsid w:val="008F5CF9"/>
    <w:rsid w:val="00921F8A"/>
    <w:rsid w:val="00941EDB"/>
    <w:rsid w:val="00945A32"/>
    <w:rsid w:val="00981F82"/>
    <w:rsid w:val="009C4993"/>
    <w:rsid w:val="009F5C39"/>
    <w:rsid w:val="00AC22C9"/>
    <w:rsid w:val="00B275EA"/>
    <w:rsid w:val="00BE109C"/>
    <w:rsid w:val="00C316FD"/>
    <w:rsid w:val="00C32964"/>
    <w:rsid w:val="00C42827"/>
    <w:rsid w:val="00C61B27"/>
    <w:rsid w:val="00CB2A0B"/>
    <w:rsid w:val="00CD5C12"/>
    <w:rsid w:val="00CF6CFE"/>
    <w:rsid w:val="00D41E2F"/>
    <w:rsid w:val="00D51177"/>
    <w:rsid w:val="00D66563"/>
    <w:rsid w:val="00E27894"/>
    <w:rsid w:val="00E8016C"/>
    <w:rsid w:val="00ED479B"/>
    <w:rsid w:val="00ED7A86"/>
    <w:rsid w:val="00F36067"/>
    <w:rsid w:val="00F80672"/>
    <w:rsid w:val="00F9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2178CCFB"/>
  <w15:chartTrackingRefBased/>
  <w15:docId w15:val="{3744E57A-6AC0-47C0-A394-9400F7E0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E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1E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AMONT~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DAMONT~1.DOT</Template>
  <TotalTime>79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March 2004</vt:lpstr>
    </vt:vector>
  </TitlesOfParts>
  <Company>WCSD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March 2004</dc:title>
  <dc:subject/>
  <dc:creator>WCSD</dc:creator>
  <cp:keywords/>
  <dc:description/>
  <cp:lastModifiedBy>JULIE REID</cp:lastModifiedBy>
  <cp:revision>4</cp:revision>
  <cp:lastPrinted>2022-02-01T22:56:00Z</cp:lastPrinted>
  <dcterms:created xsi:type="dcterms:W3CDTF">2024-01-18T20:49:00Z</dcterms:created>
  <dcterms:modified xsi:type="dcterms:W3CDTF">2024-01-19T04:55:00Z</dcterms:modified>
</cp:coreProperties>
</file>